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EB36A80"/>
    <w:rsid w:val="000045DD"/>
    <w:rsid w:val="00013A8B"/>
    <w:rsid w:val="000275FE"/>
    <w:rsid w:val="000377B8"/>
    <w:rsid w:val="00052B3B"/>
    <w:rsid w:val="00055DE0"/>
    <w:rsid w:val="00057323"/>
    <w:rsid w:val="00057781"/>
    <w:rsid w:val="0007060A"/>
    <w:rsid w:val="000C43FB"/>
    <w:rsid w:val="000C47DD"/>
    <w:rsid w:val="000C7914"/>
    <w:rsid w:val="000E4ED6"/>
    <w:rsid w:val="000F5F06"/>
    <w:rsid w:val="001022AE"/>
    <w:rsid w:val="00130D40"/>
    <w:rsid w:val="00131230"/>
    <w:rsid w:val="00136226"/>
    <w:rsid w:val="00142FF5"/>
    <w:rsid w:val="00161F1C"/>
    <w:rsid w:val="00183983"/>
    <w:rsid w:val="001A5A20"/>
    <w:rsid w:val="001D3C8C"/>
    <w:rsid w:val="001E10EA"/>
    <w:rsid w:val="001F48DD"/>
    <w:rsid w:val="00206ED4"/>
    <w:rsid w:val="00222E24"/>
    <w:rsid w:val="0027372D"/>
    <w:rsid w:val="00292DD0"/>
    <w:rsid w:val="002B3A6F"/>
    <w:rsid w:val="002F2A9B"/>
    <w:rsid w:val="0031276C"/>
    <w:rsid w:val="00322ED9"/>
    <w:rsid w:val="00336F48"/>
    <w:rsid w:val="0035333F"/>
    <w:rsid w:val="003552FC"/>
    <w:rsid w:val="00377CB8"/>
    <w:rsid w:val="00381872"/>
    <w:rsid w:val="00393D5E"/>
    <w:rsid w:val="00394F9F"/>
    <w:rsid w:val="00397461"/>
    <w:rsid w:val="003D6CFD"/>
    <w:rsid w:val="003E2A89"/>
    <w:rsid w:val="00400554"/>
    <w:rsid w:val="00403938"/>
    <w:rsid w:val="004337E6"/>
    <w:rsid w:val="00445A31"/>
    <w:rsid w:val="004659AF"/>
    <w:rsid w:val="00482561"/>
    <w:rsid w:val="004D3B79"/>
    <w:rsid w:val="004D77CE"/>
    <w:rsid w:val="00523925"/>
    <w:rsid w:val="00527936"/>
    <w:rsid w:val="00571D60"/>
    <w:rsid w:val="00573262"/>
    <w:rsid w:val="005A3C4F"/>
    <w:rsid w:val="005C720E"/>
    <w:rsid w:val="005D0D78"/>
    <w:rsid w:val="005F1F05"/>
    <w:rsid w:val="00600D5F"/>
    <w:rsid w:val="00610527"/>
    <w:rsid w:val="00630BCF"/>
    <w:rsid w:val="00634903"/>
    <w:rsid w:val="00644CC7"/>
    <w:rsid w:val="006516AE"/>
    <w:rsid w:val="006706D4"/>
    <w:rsid w:val="0067217A"/>
    <w:rsid w:val="00677361"/>
    <w:rsid w:val="006D3BAE"/>
    <w:rsid w:val="006D613C"/>
    <w:rsid w:val="006E4619"/>
    <w:rsid w:val="006E6245"/>
    <w:rsid w:val="00700060"/>
    <w:rsid w:val="00705D53"/>
    <w:rsid w:val="00710E37"/>
    <w:rsid w:val="0072516A"/>
    <w:rsid w:val="0073043C"/>
    <w:rsid w:val="00731E26"/>
    <w:rsid w:val="007605DA"/>
    <w:rsid w:val="007928C8"/>
    <w:rsid w:val="007944DF"/>
    <w:rsid w:val="007B572C"/>
    <w:rsid w:val="007D630D"/>
    <w:rsid w:val="007E5462"/>
    <w:rsid w:val="007F1CDF"/>
    <w:rsid w:val="00807078"/>
    <w:rsid w:val="008350DF"/>
    <w:rsid w:val="0084396D"/>
    <w:rsid w:val="00855AB7"/>
    <w:rsid w:val="008718CB"/>
    <w:rsid w:val="0087204D"/>
    <w:rsid w:val="008944BB"/>
    <w:rsid w:val="008E74FE"/>
    <w:rsid w:val="00931219"/>
    <w:rsid w:val="009647C5"/>
    <w:rsid w:val="0097473D"/>
    <w:rsid w:val="00975FDF"/>
    <w:rsid w:val="009869B6"/>
    <w:rsid w:val="009B0F12"/>
    <w:rsid w:val="009B1E8C"/>
    <w:rsid w:val="009C352E"/>
    <w:rsid w:val="009C7531"/>
    <w:rsid w:val="009D25DA"/>
    <w:rsid w:val="009D2D61"/>
    <w:rsid w:val="009E2F07"/>
    <w:rsid w:val="00A23E70"/>
    <w:rsid w:val="00A2461F"/>
    <w:rsid w:val="00A54DAC"/>
    <w:rsid w:val="00A60841"/>
    <w:rsid w:val="00A86676"/>
    <w:rsid w:val="00A94758"/>
    <w:rsid w:val="00AA3AF5"/>
    <w:rsid w:val="00AB6A4A"/>
    <w:rsid w:val="00AC1666"/>
    <w:rsid w:val="00AF149D"/>
    <w:rsid w:val="00AF51BF"/>
    <w:rsid w:val="00AF67B7"/>
    <w:rsid w:val="00B205CE"/>
    <w:rsid w:val="00B2140F"/>
    <w:rsid w:val="00B25C8F"/>
    <w:rsid w:val="00B43AC6"/>
    <w:rsid w:val="00B630BB"/>
    <w:rsid w:val="00B63828"/>
    <w:rsid w:val="00B7229E"/>
    <w:rsid w:val="00B77EBD"/>
    <w:rsid w:val="00B836A3"/>
    <w:rsid w:val="00BB6B66"/>
    <w:rsid w:val="00BC19E0"/>
    <w:rsid w:val="00BD2724"/>
    <w:rsid w:val="00C2758E"/>
    <w:rsid w:val="00C86A09"/>
    <w:rsid w:val="00CA56A6"/>
    <w:rsid w:val="00CB4BC6"/>
    <w:rsid w:val="00CC05B2"/>
    <w:rsid w:val="00CC5733"/>
    <w:rsid w:val="00CD23FE"/>
    <w:rsid w:val="00CE3488"/>
    <w:rsid w:val="00CE4A65"/>
    <w:rsid w:val="00CF0EA2"/>
    <w:rsid w:val="00D10FF4"/>
    <w:rsid w:val="00D11575"/>
    <w:rsid w:val="00D353E2"/>
    <w:rsid w:val="00D455E5"/>
    <w:rsid w:val="00D60E2A"/>
    <w:rsid w:val="00D67D3A"/>
    <w:rsid w:val="00D727B9"/>
    <w:rsid w:val="00D77D3B"/>
    <w:rsid w:val="00D920A4"/>
    <w:rsid w:val="00DA223E"/>
    <w:rsid w:val="00DB6C5B"/>
    <w:rsid w:val="00DD24D3"/>
    <w:rsid w:val="00E003C0"/>
    <w:rsid w:val="00E15286"/>
    <w:rsid w:val="00E406C5"/>
    <w:rsid w:val="00E45432"/>
    <w:rsid w:val="00E46333"/>
    <w:rsid w:val="00E47A5F"/>
    <w:rsid w:val="00E87A4D"/>
    <w:rsid w:val="00E95039"/>
    <w:rsid w:val="00EA0EE4"/>
    <w:rsid w:val="00EB3BE5"/>
    <w:rsid w:val="00EB4084"/>
    <w:rsid w:val="00EB7B32"/>
    <w:rsid w:val="00ED625A"/>
    <w:rsid w:val="00EE3489"/>
    <w:rsid w:val="00EE6E3E"/>
    <w:rsid w:val="00EF093E"/>
    <w:rsid w:val="00F151E2"/>
    <w:rsid w:val="00F24FB8"/>
    <w:rsid w:val="00F47FE5"/>
    <w:rsid w:val="00F76C52"/>
    <w:rsid w:val="00FE3730"/>
    <w:rsid w:val="00FF3B44"/>
    <w:rsid w:val="3DE26FC6"/>
    <w:rsid w:val="3E1A513C"/>
    <w:rsid w:val="3EE65914"/>
    <w:rsid w:val="3FEF7928"/>
    <w:rsid w:val="4DF71AB2"/>
    <w:rsid w:val="4F9D10E5"/>
    <w:rsid w:val="51DD6041"/>
    <w:rsid w:val="592D7790"/>
    <w:rsid w:val="5FFF544C"/>
    <w:rsid w:val="67DF91E7"/>
    <w:rsid w:val="6BCDA99F"/>
    <w:rsid w:val="6EFF65E2"/>
    <w:rsid w:val="6F690B04"/>
    <w:rsid w:val="770F6AD9"/>
    <w:rsid w:val="7BE91C4C"/>
    <w:rsid w:val="7BF7AC84"/>
    <w:rsid w:val="7DDF805D"/>
    <w:rsid w:val="7FEC9D17"/>
    <w:rsid w:val="7FF7987C"/>
    <w:rsid w:val="8FF3D9B7"/>
    <w:rsid w:val="B3EF8ADD"/>
    <w:rsid w:val="B55D9031"/>
    <w:rsid w:val="B7EF9D43"/>
    <w:rsid w:val="BA35A458"/>
    <w:rsid w:val="BF9BAF1D"/>
    <w:rsid w:val="D59D0B2D"/>
    <w:rsid w:val="DD7FB5D9"/>
    <w:rsid w:val="DF6FF905"/>
    <w:rsid w:val="E6AD599B"/>
    <w:rsid w:val="E7FFA261"/>
    <w:rsid w:val="EEDE182F"/>
    <w:rsid w:val="EFB50C69"/>
    <w:rsid w:val="F3BE83E0"/>
    <w:rsid w:val="F7B0944B"/>
    <w:rsid w:val="FAFF7DDE"/>
    <w:rsid w:val="FCFBDD62"/>
    <w:rsid w:val="FEB36A80"/>
    <w:rsid w:val="FF5F2AFE"/>
    <w:rsid w:val="FF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99"/>
    <w:rPr>
      <w:rFonts w:ascii="Arial" w:hAnsi="Arial" w:eastAsia="Arial" w:cs="Arial"/>
      <w:sz w:val="30"/>
      <w:szCs w:val="30"/>
      <w:lang w:val="en-US" w:eastAsia="en-US" w:bidi="ar-SA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2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rubaiyatemohammad/Library/Containers/com.kingsoft.wpsoffice.mac.global/Data/.kingsoft/office6/templates/download/14b86007add746b3ac473379b75346a8/Creative%20Resume%20for%20Graduates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 for Graduates.docx</Template>
  <Pages>1</Pages>
  <Words>0</Words>
  <Characters>0</Characters>
  <Lines>1</Lines>
  <Paragraphs>1</Paragraphs>
  <TotalTime>106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2023-04-18T07:50:00Z</dcterms:created>
  <dc:creator>RubaiyatE Mohammad</dc:creator>
  <cp:lastModifiedBy>Tonmoy Rubaiyat</cp:lastModifiedBy>
  <dcterms:modified xsi:type="dcterms:W3CDTF">2024-01-04T20:13:47Z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ICV">
    <vt:lpwstr>5B2459C701DB4848A683351FB1971D9F</vt:lpwstr>
  </property>
</Properties>
</file>